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F52186">
        <w:rPr>
          <w:rFonts w:eastAsia="Times New Roman"/>
        </w:rPr>
        <w:t>Gasteroids</w:t>
      </w:r>
    </w:p>
    <w:p w:rsidR="000E013E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51722335" w:history="1">
        <w:r w:rsidR="000E013E" w:rsidRPr="00151836">
          <w:rPr>
            <w:rStyle w:val="Hyperlink"/>
            <w:noProof/>
          </w:rPr>
          <w:t>Intro</w:t>
        </w:r>
        <w:r w:rsidR="000E013E">
          <w:rPr>
            <w:noProof/>
            <w:webHidden/>
          </w:rPr>
          <w:tab/>
        </w:r>
        <w:r w:rsidR="000E013E">
          <w:rPr>
            <w:noProof/>
            <w:webHidden/>
          </w:rPr>
          <w:fldChar w:fldCharType="begin"/>
        </w:r>
        <w:r w:rsidR="000E013E">
          <w:rPr>
            <w:noProof/>
            <w:webHidden/>
          </w:rPr>
          <w:instrText xml:space="preserve"> PAGEREF _Toc351722335 \h </w:instrText>
        </w:r>
        <w:r w:rsidR="000E013E">
          <w:rPr>
            <w:noProof/>
            <w:webHidden/>
          </w:rPr>
        </w:r>
        <w:r w:rsidR="000E013E">
          <w:rPr>
            <w:noProof/>
            <w:webHidden/>
          </w:rPr>
          <w:fldChar w:fldCharType="separate"/>
        </w:r>
        <w:r w:rsidR="000E013E">
          <w:rPr>
            <w:noProof/>
            <w:webHidden/>
          </w:rPr>
          <w:t>2</w:t>
        </w:r>
        <w:r w:rsidR="000E013E">
          <w:rPr>
            <w:noProof/>
            <w:webHidden/>
          </w:rPr>
          <w:fldChar w:fldCharType="end"/>
        </w:r>
      </w:hyperlink>
    </w:p>
    <w:p w:rsidR="000E013E" w:rsidRDefault="000E013E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36" w:history="1">
        <w:r w:rsidRPr="00151836">
          <w:rPr>
            <w:rStyle w:val="Hyperlink"/>
            <w:noProof/>
          </w:rPr>
          <w:t>Gameplay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_Toc351722336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013E" w:rsidRDefault="000E013E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37" w:history="1">
        <w:r w:rsidRPr="00151836">
          <w:rPr>
            <w:rStyle w:val="Hyperlink"/>
            <w:noProof/>
          </w:rPr>
          <w:t>Artistic style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_Toc351722337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013E" w:rsidRDefault="000E013E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38" w:history="1">
        <w:r w:rsidRPr="00151836">
          <w:rPr>
            <w:rStyle w:val="Hyperlink"/>
            <w:noProof/>
          </w:rPr>
          <w:t>Systematic breakdown of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_Toc351722338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013E" w:rsidRDefault="000E013E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39" w:history="1">
        <w:r w:rsidRPr="00151836">
          <w:rPr>
            <w:rStyle w:val="Hyperlink"/>
            <w:noProof/>
          </w:rPr>
          <w:t>Asset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_Toc351722339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E013E" w:rsidRDefault="000E013E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40" w:history="1">
        <w:r w:rsidRPr="00151836">
          <w:rPr>
            <w:rStyle w:val="Hyperlink"/>
            <w:noProof/>
          </w:rPr>
          <w:t>Suggested Game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_Toc351722340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013E" w:rsidRDefault="000E013E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41" w:history="1">
        <w:r w:rsidRPr="00151836">
          <w:rPr>
            <w:rStyle w:val="Hyperlink"/>
            <w:noProof/>
          </w:rPr>
          <w:t>Suggested Project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_Toc351722341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013E" w:rsidRDefault="000E013E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1722342" w:history="1">
        <w:r w:rsidRPr="00151836">
          <w:rPr>
            <w:rStyle w:val="Hyperlink"/>
            <w:noProof/>
          </w:rPr>
          <w:t>Additional Ideas and Possibilities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_Toc351722342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51722335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F52186" w:rsidP="00E63CBC">
      <w:r>
        <w:t xml:space="preserve">Skillfully pilot your ship through space breaking up rocks to release valuable unobtanium gas.  Be careful, the gas clouds are flammable!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51722336"/>
      <w:r w:rsidRPr="00207531">
        <w:rPr>
          <w:rFonts w:eastAsia="Times New Roman"/>
        </w:rPr>
        <w:t>Gameplay description</w:t>
      </w:r>
      <w:bookmarkEnd w:id="1"/>
    </w:p>
    <w:p w:rsidR="00F52186" w:rsidRDefault="00F52186" w:rsidP="00E63CBC">
      <w:r>
        <w:t xml:space="preserve">2d single screen Asteroids-style gameplay.  Shooting rocks does not score points but instead releases gas clouds.  The clouds are “mined” </w:t>
      </w:r>
      <w:r w:rsidRPr="00E63CBC">
        <w:t>by stopping your</w:t>
      </w:r>
      <w:r>
        <w:t xml:space="preserve"> ship in them for a couple of seconds.  Collision with asteroids or flaming clouds causes damage; ships have an armor meter acting as the health bar.</w:t>
      </w:r>
    </w:p>
    <w:p w:rsidR="00F52186" w:rsidRDefault="00F52186" w:rsidP="00E63CBC">
      <w:r>
        <w:t xml:space="preserve">Difficulty scales by increasing the number of asteroids </w:t>
      </w:r>
      <w:r w:rsidR="00E63CBC">
        <w:t>on the screen simultaneously.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51722337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E63CBC" w:rsidP="00E63CBC">
      <w:r>
        <w:t>Art is whatever sprites I can find on opengameart or other free sources.  UI will generic Unity object unless I feel like polishing it.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3" w:name="_Toc351722338"/>
      <w:r w:rsidRPr="00207531">
        <w:rPr>
          <w:rFonts w:eastAsia="Times New Roman"/>
        </w:rPr>
        <w:t>Systematic breakdown of components</w:t>
      </w:r>
      <w:bookmarkEnd w:id="3"/>
    </w:p>
    <w:p w:rsidR="00E63CBC" w:rsidRDefault="00E63CBC" w:rsidP="00E63CBC">
      <w:r>
        <w:t>Title Screen</w:t>
      </w:r>
    </w:p>
    <w:p w:rsidR="00E63CBC" w:rsidRDefault="00E63CBC" w:rsidP="00E63CBC">
      <w:r>
        <w:t>Intro Screen</w:t>
      </w:r>
    </w:p>
    <w:p w:rsidR="00E63CBC" w:rsidRDefault="00E63CBC" w:rsidP="00E63CBC">
      <w:r>
        <w:t>Gameplay Screen</w:t>
      </w:r>
    </w:p>
    <w:p w:rsidR="00207531" w:rsidRPr="00207531" w:rsidRDefault="00E63CBC" w:rsidP="00E63CBC">
      <w:r>
        <w:t>End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51722339"/>
      <w:r w:rsidRPr="00207531">
        <w:rPr>
          <w:rFonts w:eastAsia="Times New Roman"/>
        </w:rPr>
        <w:t>Asset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3CBC" w:rsidTr="00E85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shd w:val="clear" w:color="auto" w:fill="244061" w:themeFill="accent1" w:themeFillShade="80"/>
          </w:tcPr>
          <w:p w:rsidR="00E63CBC" w:rsidRDefault="00E850CC" w:rsidP="00E63CBC">
            <w:r>
              <w:t>Name</w:t>
            </w:r>
          </w:p>
        </w:tc>
        <w:tc>
          <w:tcPr>
            <w:tcW w:w="3192" w:type="dxa"/>
            <w:shd w:val="clear" w:color="auto" w:fill="244061" w:themeFill="accent1" w:themeFillShade="80"/>
          </w:tcPr>
          <w:p w:rsidR="00E63CBC" w:rsidRDefault="00E850CC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192" w:type="dxa"/>
            <w:shd w:val="clear" w:color="auto" w:fill="244061" w:themeFill="accent1" w:themeFillShade="80"/>
          </w:tcPr>
          <w:p w:rsidR="00E63CBC" w:rsidRDefault="00E850CC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Player Ship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CB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Player ship main thruster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Animated 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0C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Player ship impulse/attitude thruster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Animated Sprite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CB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Asteroid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3CB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Gas Cloud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Animated 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CB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Flaming Gas Cloud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Animated 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3CB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Player Ship explosion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Animated 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3CB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63CBC" w:rsidRDefault="00E850CC" w:rsidP="00E63CBC">
            <w:r>
              <w:t>Asteroid Explosion</w:t>
            </w:r>
          </w:p>
        </w:tc>
        <w:tc>
          <w:tcPr>
            <w:tcW w:w="3192" w:type="dxa"/>
          </w:tcPr>
          <w:p w:rsidR="00E63CB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Animated Sprite</w:t>
            </w:r>
          </w:p>
        </w:tc>
        <w:tc>
          <w:tcPr>
            <w:tcW w:w="3192" w:type="dxa"/>
          </w:tcPr>
          <w:p w:rsidR="00E63CBC" w:rsidRDefault="00E63CB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0C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Player bullet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sprite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0C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Player Shoot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play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0C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Player mine gas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0C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lastRenderedPageBreak/>
              <w:t>Player main thrust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Continuous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0C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Player impulse thrust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0C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Player ship explosion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play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0C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Asteroid Explosion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play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0C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Gas cloud ignite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play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0CC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Gas cloud burn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Continuous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0CC" w:rsidTr="00E850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850CC" w:rsidRDefault="00E850CC" w:rsidP="00E63CBC">
            <w:r>
              <w:t>Gas cloud dissipate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play sound</w:t>
            </w:r>
          </w:p>
        </w:tc>
        <w:tc>
          <w:tcPr>
            <w:tcW w:w="3192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222" w:rsidTr="00E8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CA7222" w:rsidRDefault="00CA7222" w:rsidP="00E63CBC">
            <w:r>
              <w:t>Intro page text</w:t>
            </w:r>
          </w:p>
        </w:tc>
        <w:tc>
          <w:tcPr>
            <w:tcW w:w="3192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192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51722340"/>
      <w:r w:rsidRPr="00207531">
        <w:rPr>
          <w:rFonts w:eastAsia="Times New Roman"/>
        </w:rPr>
        <w:t>Suggested Game Flow Diagram</w:t>
      </w:r>
      <w:bookmarkEnd w:id="5"/>
    </w:p>
    <w:p w:rsidR="00CA7222" w:rsidRDefault="00CA7222" w:rsidP="00E63CBC">
      <w:r>
        <w:t>Start Game</w:t>
      </w:r>
      <w:r>
        <w:sym w:font="Wingdings" w:char="F0E0"/>
      </w:r>
      <w:r>
        <w:t>Intro screen</w:t>
      </w:r>
      <w:r>
        <w:sym w:font="Wingdings" w:char="F0E0"/>
      </w:r>
      <w:r>
        <w:t>loop(gamplay</w:t>
      </w:r>
      <w:r>
        <w:sym w:font="Wingdings" w:char="F0E0"/>
      </w:r>
      <w:r>
        <w:t>incease level)</w:t>
      </w:r>
      <w:r>
        <w:sym w:font="Wingdings" w:char="F0E0"/>
      </w:r>
      <w:r>
        <w:t>gameover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51722341"/>
      <w:r w:rsidRPr="00207531">
        <w:rPr>
          <w:rFonts w:eastAsia="Times New Roman"/>
        </w:rPr>
        <w:t>Suggested Project Timeline</w:t>
      </w:r>
      <w:bookmarkEnd w:id="6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84"/>
        <w:gridCol w:w="990"/>
        <w:gridCol w:w="4320"/>
        <w:gridCol w:w="870"/>
      </w:tblGrid>
      <w:tr w:rsidR="00CA7222" w:rsidTr="00194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9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32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70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CA7222" w:rsidP="00E63CBC">
            <w:r>
              <w:t>Initial Design Document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3/22/13</w:t>
            </w:r>
          </w:p>
        </w:tc>
        <w:tc>
          <w:tcPr>
            <w:tcW w:w="432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CA7222" w:rsidRDefault="00CA7222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A7222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3/22/13</w:t>
            </w:r>
          </w:p>
        </w:tc>
        <w:tc>
          <w:tcPr>
            <w:tcW w:w="432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CA7222" w:rsidRDefault="00CA7222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A7222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CA7222" w:rsidP="00E63CBC">
            <w:r>
              <w:t>Find assets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3/23/13</w:t>
            </w:r>
          </w:p>
        </w:tc>
        <w:tc>
          <w:tcPr>
            <w:tcW w:w="432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8216528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CA7222" w:rsidRDefault="00CA7222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A7222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1945A4" w:rsidP="00E63CBC">
            <w:r>
              <w:t xml:space="preserve">create game </w:t>
            </w:r>
            <w:r w:rsidR="00CA7222">
              <w:t>project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3/23/13</w:t>
            </w:r>
          </w:p>
        </w:tc>
        <w:tc>
          <w:tcPr>
            <w:tcW w:w="432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371816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CA7222" w:rsidRDefault="00CA7222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A7222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CA7222" w:rsidP="001945A4">
            <w:r>
              <w:t xml:space="preserve">Create </w:t>
            </w:r>
            <w:r w:rsidR="001945A4">
              <w:t>game screens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3/24/13</w:t>
            </w:r>
          </w:p>
        </w:tc>
        <w:tc>
          <w:tcPr>
            <w:tcW w:w="4320" w:type="dxa"/>
          </w:tcPr>
          <w:p w:rsidR="00CA7222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Start, intro, gameplay, gameover</w:t>
            </w:r>
          </w:p>
        </w:tc>
        <w:sdt>
          <w:sdtPr>
            <w:id w:val="141549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CA7222" w:rsidRDefault="00CA7222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A7222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1945A4" w:rsidP="00CA7222">
            <w:r>
              <w:t>Make intro, start, and gameover screens usable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3/24/13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Pr="001945A4">
              <w:sym w:font="Wingdings" w:char="F0E0"/>
            </w:r>
            <w:r>
              <w:t>intro, intro</w:t>
            </w:r>
            <w:r w:rsidRPr="001945A4">
              <w:sym w:font="Wingdings" w:char="F0E0"/>
            </w:r>
            <w:r>
              <w:t>gameplay, gameover</w:t>
            </w:r>
            <w:r w:rsidRPr="001945A4">
              <w:sym w:font="Wingdings" w:char="F0E0"/>
            </w:r>
            <w:r>
              <w:t>start</w:t>
            </w:r>
          </w:p>
        </w:tc>
        <w:sdt>
          <w:sdtPr>
            <w:id w:val="2082863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CA7222" w:rsidRDefault="00CA7222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A7222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CA7222" w:rsidRDefault="00CA7222" w:rsidP="00E63CBC">
            <w:r>
              <w:t>Add intro page text</w:t>
            </w:r>
          </w:p>
        </w:tc>
        <w:tc>
          <w:tcPr>
            <w:tcW w:w="99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3/24/13</w:t>
            </w:r>
          </w:p>
        </w:tc>
        <w:tc>
          <w:tcPr>
            <w:tcW w:w="4320" w:type="dxa"/>
          </w:tcPr>
          <w:p w:rsidR="00CA7222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instructions for controls and gameplay</w:t>
            </w:r>
          </w:p>
        </w:tc>
        <w:sdt>
          <w:sdtPr>
            <w:id w:val="166148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CA7222" w:rsidRDefault="00CA7222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gameplay screen UI elements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3/24/13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Score, health</w:t>
            </w:r>
          </w:p>
        </w:tc>
        <w:sdt>
          <w:sdtPr>
            <w:id w:val="-1775550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1945A4">
            <w:r>
              <w:t>Create prefabs for art assets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3/25/13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424796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ship controls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3/26/13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72143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ship thruster animation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3/26/13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305900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collision detection with screen edges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3/26/13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39272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asteroid spawn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813678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collision detection with ship and asteroid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2064786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E013E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0E013E" w:rsidRDefault="000E013E" w:rsidP="00E63CBC">
            <w:r>
              <w:t>Add collision detection between asteroid and screen edge</w:t>
            </w:r>
          </w:p>
        </w:tc>
        <w:tc>
          <w:tcPr>
            <w:tcW w:w="990" w:type="dxa"/>
          </w:tcPr>
          <w:p w:rsidR="000E013E" w:rsidRDefault="000E013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0E013E" w:rsidRDefault="000E013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487409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0E013E" w:rsidRDefault="000E013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>add ship shooting</w:t>
            </w:r>
          </w:p>
        </w:tc>
        <w:tc>
          <w:tcPr>
            <w:tcW w:w="99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185637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1945A4">
            <w:r>
              <w:t>Add collision detection between asteroid and bullet</w:t>
            </w:r>
          </w:p>
        </w:tc>
        <w:tc>
          <w:tcPr>
            <w:tcW w:w="990" w:type="dxa"/>
          </w:tcPr>
          <w:p w:rsidR="001945A4" w:rsidRDefault="000E013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386989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1945A4" w:rsidRDefault="001945A4" w:rsidP="00E63CBC">
            <w:r>
              <w:t xml:space="preserve">Add </w:t>
            </w:r>
            <w:r w:rsidR="000E013E">
              <w:t>asteroid explosion</w:t>
            </w:r>
          </w:p>
        </w:tc>
        <w:tc>
          <w:tcPr>
            <w:tcW w:w="990" w:type="dxa"/>
          </w:tcPr>
          <w:p w:rsidR="001945A4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947691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1945A4" w:rsidRDefault="000E013E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E013E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0E013E" w:rsidRDefault="000E013E" w:rsidP="000E013E">
            <w:r>
              <w:lastRenderedPageBreak/>
              <w:t>Add gas cloud spawn on asteroid shot</w:t>
            </w:r>
          </w:p>
        </w:tc>
        <w:tc>
          <w:tcPr>
            <w:tcW w:w="990" w:type="dxa"/>
          </w:tcPr>
          <w:p w:rsidR="000E013E" w:rsidRDefault="000E013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3/27/13</w:t>
            </w:r>
          </w:p>
        </w:tc>
        <w:tc>
          <w:tcPr>
            <w:tcW w:w="4320" w:type="dxa"/>
          </w:tcPr>
          <w:p w:rsidR="000E013E" w:rsidRDefault="000E013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93944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0E013E" w:rsidRDefault="000E013E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F57D9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0F57D9" w:rsidRDefault="000F57D9" w:rsidP="000F57D9">
            <w:r>
              <w:t>Add gas collection</w:t>
            </w:r>
          </w:p>
        </w:tc>
        <w:tc>
          <w:tcPr>
            <w:tcW w:w="990" w:type="dxa"/>
          </w:tcPr>
          <w:p w:rsidR="000F57D9" w:rsidRDefault="000F57D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3/28/13</w:t>
            </w:r>
          </w:p>
        </w:tc>
        <w:tc>
          <w:tcPr>
            <w:tcW w:w="4320" w:type="dxa"/>
          </w:tcPr>
          <w:p w:rsidR="000F57D9" w:rsidRDefault="000F57D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577486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0F57D9" w:rsidRDefault="00A838F5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F57D9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0F57D9" w:rsidRDefault="000F57D9" w:rsidP="000F57D9">
            <w:r>
              <w:t>Add scoring</w:t>
            </w:r>
          </w:p>
        </w:tc>
        <w:tc>
          <w:tcPr>
            <w:tcW w:w="990" w:type="dxa"/>
          </w:tcPr>
          <w:p w:rsidR="000F57D9" w:rsidRDefault="000F57D9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3/28/13</w:t>
            </w:r>
          </w:p>
        </w:tc>
        <w:tc>
          <w:tcPr>
            <w:tcW w:w="4320" w:type="dxa"/>
          </w:tcPr>
          <w:p w:rsidR="000F57D9" w:rsidRDefault="000F57D9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2028242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0F57D9" w:rsidRDefault="00A838F5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F57D9" w:rsidTr="001945A4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0F57D9" w:rsidRDefault="000F57D9" w:rsidP="000F57D9">
            <w:r>
              <w:t>Add player damage/death</w:t>
            </w:r>
          </w:p>
        </w:tc>
        <w:tc>
          <w:tcPr>
            <w:tcW w:w="990" w:type="dxa"/>
          </w:tcPr>
          <w:p w:rsidR="000F57D9" w:rsidRDefault="000F57D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3/29/13</w:t>
            </w:r>
          </w:p>
        </w:tc>
        <w:tc>
          <w:tcPr>
            <w:tcW w:w="4320" w:type="dxa"/>
          </w:tcPr>
          <w:p w:rsidR="000F57D9" w:rsidRDefault="000F57D9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1992593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0F57D9" w:rsidRDefault="00A838F5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838F5" w:rsidTr="00194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4" w:type="dxa"/>
          </w:tcPr>
          <w:p w:rsidR="00A838F5" w:rsidRDefault="00A838F5" w:rsidP="000F57D9">
            <w:r>
              <w:t>Add difficulty increase over time</w:t>
            </w:r>
          </w:p>
        </w:tc>
        <w:tc>
          <w:tcPr>
            <w:tcW w:w="990" w:type="dxa"/>
          </w:tcPr>
          <w:p w:rsidR="00A838F5" w:rsidRDefault="00A83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3/30/13</w:t>
            </w:r>
          </w:p>
        </w:tc>
        <w:tc>
          <w:tcPr>
            <w:tcW w:w="4320" w:type="dxa"/>
          </w:tcPr>
          <w:p w:rsidR="00A838F5" w:rsidRDefault="00A83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6339811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70" w:type="dxa"/>
              </w:tcPr>
              <w:p w:rsidR="00A838F5" w:rsidRDefault="00A838F5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7" w:name="_Toc351722342"/>
      <w:r w:rsidRPr="00207531">
        <w:rPr>
          <w:rFonts w:eastAsia="Times New Roman"/>
        </w:rPr>
        <w:t>Additional Ideas and Possibilities</w:t>
      </w:r>
      <w:bookmarkEnd w:id="7"/>
    </w:p>
    <w:p w:rsidR="00C4169F" w:rsidRDefault="00CA7222" w:rsidP="00CA7222">
      <w:pPr>
        <w:pStyle w:val="ListParagraph"/>
        <w:numPr>
          <w:ilvl w:val="0"/>
          <w:numId w:val="2"/>
        </w:numPr>
      </w:pPr>
      <w:r>
        <w:t>Enemy ships</w:t>
      </w:r>
    </w:p>
    <w:p w:rsidR="00CA7222" w:rsidRDefault="00CA7222" w:rsidP="00CA7222">
      <w:pPr>
        <w:pStyle w:val="ListParagraph"/>
        <w:numPr>
          <w:ilvl w:val="0"/>
          <w:numId w:val="2"/>
        </w:numPr>
      </w:pPr>
      <w:r>
        <w:t>Asteroids split</w:t>
      </w:r>
    </w:p>
    <w:p w:rsidR="00CA7222" w:rsidRDefault="00CA7222" w:rsidP="00CA7222">
      <w:pPr>
        <w:pStyle w:val="ListParagraph"/>
        <w:numPr>
          <w:ilvl w:val="0"/>
          <w:numId w:val="2"/>
        </w:numPr>
      </w:pPr>
      <w:r>
        <w:t>Flaming asteroids</w:t>
      </w:r>
    </w:p>
    <w:p w:rsidR="00CA7222" w:rsidRDefault="00CA7222" w:rsidP="00CA7222">
      <w:pPr>
        <w:pStyle w:val="ListParagraph"/>
        <w:numPr>
          <w:ilvl w:val="0"/>
          <w:numId w:val="2"/>
        </w:numPr>
      </w:pPr>
      <w:r>
        <w:t>Power ups</w:t>
      </w:r>
    </w:p>
    <w:p w:rsidR="00CA7222" w:rsidRDefault="00CA7222" w:rsidP="00CA7222">
      <w:pPr>
        <w:pStyle w:val="ListParagraph"/>
        <w:numPr>
          <w:ilvl w:val="0"/>
          <w:numId w:val="2"/>
        </w:numPr>
      </w:pPr>
      <w:r>
        <w:t>Boss fight</w:t>
      </w:r>
    </w:p>
    <w:sectPr w:rsidR="00CA722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1B8" w:rsidRDefault="009141B8" w:rsidP="00E63CBC">
      <w:r>
        <w:separator/>
      </w:r>
    </w:p>
  </w:endnote>
  <w:endnote w:type="continuationSeparator" w:id="0">
    <w:p w:rsidR="009141B8" w:rsidRDefault="009141B8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>Design Document for Gasteroids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C91D38" w:rsidRPr="00C91D38">
      <w:rPr>
        <w:rFonts w:eastAsiaTheme="majorEastAsia"/>
        <w:noProof/>
      </w:rPr>
      <w:t>4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1B8" w:rsidRDefault="009141B8" w:rsidP="00E63CBC">
      <w:r>
        <w:separator/>
      </w:r>
    </w:p>
  </w:footnote>
  <w:footnote w:type="continuationSeparator" w:id="0">
    <w:p w:rsidR="009141B8" w:rsidRDefault="009141B8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44D36"/>
    <w:rsid w:val="000E013E"/>
    <w:rsid w:val="000F57D9"/>
    <w:rsid w:val="001945A4"/>
    <w:rsid w:val="001968AF"/>
    <w:rsid w:val="00207531"/>
    <w:rsid w:val="009141B8"/>
    <w:rsid w:val="00A838F5"/>
    <w:rsid w:val="00C4169F"/>
    <w:rsid w:val="00C91D38"/>
    <w:rsid w:val="00CA7222"/>
    <w:rsid w:val="00D73267"/>
    <w:rsid w:val="00E63CBC"/>
    <w:rsid w:val="00E850CC"/>
    <w:rsid w:val="00F52186"/>
    <w:rsid w:val="00F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5BF9E-8A20-4144-B2F4-39D99057F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Document Gasteroids.docx</Template>
  <TotalTime>0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Template</vt:lpstr>
    </vt:vector>
  </TitlesOfParts>
  <Company/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2</cp:revision>
  <dcterms:created xsi:type="dcterms:W3CDTF">2013-03-22T19:14:00Z</dcterms:created>
  <dcterms:modified xsi:type="dcterms:W3CDTF">2013-03-22T19:14:00Z</dcterms:modified>
</cp:coreProperties>
</file>